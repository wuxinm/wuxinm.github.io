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Pr="0007674B" w:rsidRDefault="0003517B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230CE2DC61D440E19780971ADF8C11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52DE1" w:rsidRPr="0007674B">
            <w:rPr>
              <w:color w:val="auto"/>
            </w:rPr>
            <w:t>[78 Ruttan S</w:t>
          </w:r>
          <w:r w:rsidR="00326D78" w:rsidRPr="0007674B">
            <w:rPr>
              <w:color w:val="auto"/>
            </w:rPr>
            <w:t>t]</w:t>
          </w:r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9941BA49BD5F42C8A64206FD099D871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07674B" w:rsidRDefault="00326D78">
          <w:pPr>
            <w:pStyle w:val="ContactInfo"/>
            <w:rPr>
              <w:color w:val="auto"/>
            </w:rPr>
          </w:pPr>
          <w:r w:rsidRPr="0007674B">
            <w:rPr>
              <w:color w:val="auto"/>
            </w:rPr>
            <w:t>[Thunder Bay, Ontario, P7A5C8]</w:t>
          </w:r>
        </w:p>
      </w:sdtContent>
    </w:sdt>
    <w:p w:rsidR="002C42BC" w:rsidRPr="0007674B" w:rsidRDefault="0003517B" w:rsidP="00326D78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99F4CD0D0A1B45A4B3CFF354048D540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26D78" w:rsidRPr="0007674B">
            <w:rPr>
              <w:color w:val="auto"/>
            </w:rPr>
            <w:t>[1(807)621-7094]</w:t>
          </w:r>
        </w:sdtContent>
      </w:sdt>
    </w:p>
    <w:sdt>
      <w:sdtPr>
        <w:rPr>
          <w:rStyle w:val="ab"/>
          <w:color w:val="auto"/>
        </w:rPr>
        <w:alias w:val="Email"/>
        <w:tag w:val=""/>
        <w:id w:val="1889536063"/>
        <w:placeholder>
          <w:docPart w:val="3F924C3964634D3D860146E814B586D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b"/>
        </w:rPr>
      </w:sdtEndPr>
      <w:sdtContent>
        <w:p w:rsidR="002C42BC" w:rsidRPr="0007674B" w:rsidRDefault="00326D78">
          <w:pPr>
            <w:pStyle w:val="ContactInfo"/>
            <w:rPr>
              <w:rStyle w:val="ab"/>
              <w:color w:val="auto"/>
            </w:rPr>
          </w:pPr>
          <w:r w:rsidRPr="0007674B">
            <w:rPr>
              <w:rStyle w:val="ab"/>
              <w:color w:val="auto"/>
            </w:rPr>
            <w:t>[yli11@lakeheadu.ca]</w:t>
          </w:r>
        </w:p>
      </w:sdtContent>
    </w:sdt>
    <w:p w:rsidR="002C42BC" w:rsidRDefault="0003517B">
      <w:pPr>
        <w:pStyle w:val="Name"/>
      </w:pPr>
      <w:sdt>
        <w:sdtPr>
          <w:alias w:val="Your Name"/>
          <w:tag w:val=""/>
          <w:id w:val="1197042864"/>
          <w:placeholder>
            <w:docPart w:val="5F00F7E62A2D4D8898D9BD145BB28A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63EEE">
            <w:rPr>
              <w:lang w:val="en-CA"/>
            </w:rPr>
            <w:t>YOUMENG LI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326D78" w:rsidP="00326D78">
            <w:pPr>
              <w:pStyle w:val="ResumeText"/>
            </w:pPr>
            <w:r>
              <w:t>To obtain a co-op job in software development or related position (e.g. software testing)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Skills &amp; Abilities</w:t>
            </w:r>
          </w:p>
        </w:tc>
        <w:tc>
          <w:tcPr>
            <w:tcW w:w="472" w:type="dxa"/>
          </w:tcPr>
          <w:p w:rsidR="00581D18" w:rsidRPr="00581D18" w:rsidRDefault="00581D18">
            <w:pPr>
              <w:rPr>
                <w:rFonts w:eastAsia="MS Mincho"/>
              </w:rPr>
            </w:pPr>
          </w:p>
        </w:tc>
        <w:tc>
          <w:tcPr>
            <w:tcW w:w="7830" w:type="dxa"/>
          </w:tcPr>
          <w:p w:rsidR="0024264E" w:rsidRDefault="00581D18" w:rsidP="0024264E">
            <w:pPr>
              <w:pStyle w:val="ResumeText"/>
            </w:pPr>
            <w:r>
              <w:t xml:space="preserve">Programming </w:t>
            </w:r>
            <w:r w:rsidR="00420E6F">
              <w:t>Skills</w:t>
            </w:r>
            <w:r w:rsidR="0024264E">
              <w:t xml:space="preserve">: </w:t>
            </w:r>
          </w:p>
          <w:p w:rsidR="00420E6F" w:rsidRDefault="0024264E" w:rsidP="00420E6F">
            <w:pPr>
              <w:pStyle w:val="ResumeText"/>
              <w:ind w:left="400" w:hangingChars="200" w:hanging="400"/>
            </w:pPr>
            <w:r>
              <w:t xml:space="preserve">        </w:t>
            </w:r>
            <w:r w:rsidR="00420E6F">
              <w:t xml:space="preserve"> </w:t>
            </w:r>
            <w:r>
              <w:t>JAVA</w:t>
            </w:r>
            <w:r w:rsidR="00420E6F">
              <w:t xml:space="preserve"> Programming</w:t>
            </w:r>
            <w:r>
              <w:t>, C/C++</w:t>
            </w:r>
            <w:r w:rsidR="00420E6F">
              <w:t xml:space="preserve"> Programming</w:t>
            </w:r>
            <w:r>
              <w:t xml:space="preserve">, </w:t>
            </w:r>
            <w:r w:rsidR="00420E6F">
              <w:t>Web Development</w:t>
            </w:r>
            <w:r w:rsidR="003B5372">
              <w:t xml:space="preserve">, </w:t>
            </w:r>
            <w:r>
              <w:t>JavaScript</w:t>
            </w:r>
            <w:r w:rsidR="00F93902">
              <w:t>/jQuery</w:t>
            </w:r>
            <w:r>
              <w:t>, Action Script</w:t>
            </w:r>
            <w:r w:rsidR="00420F52">
              <w:t xml:space="preserve"> (Flash)</w:t>
            </w:r>
            <w:r w:rsidR="00F93902">
              <w:t xml:space="preserve">, Python, </w:t>
            </w:r>
          </w:p>
          <w:p w:rsidR="0024264E" w:rsidRDefault="00F93902" w:rsidP="00420E6F">
            <w:pPr>
              <w:pStyle w:val="ResumeText"/>
              <w:ind w:leftChars="200" w:left="400"/>
            </w:pPr>
            <w:r>
              <w:t>Android Development</w:t>
            </w:r>
            <w:r w:rsidR="0024264E">
              <w:t>.</w:t>
            </w:r>
          </w:p>
          <w:p w:rsidR="004F56A4" w:rsidRDefault="00581D18" w:rsidP="00D43F5D">
            <w:pPr>
              <w:pStyle w:val="ResumeText"/>
            </w:pPr>
            <w:r>
              <w:t>Operating System</w:t>
            </w:r>
            <w:r w:rsidR="004F56A4">
              <w:t>:</w:t>
            </w:r>
          </w:p>
          <w:p w:rsidR="0024264E" w:rsidRDefault="004F56A4" w:rsidP="00581D18">
            <w:pPr>
              <w:pStyle w:val="ResumeText"/>
            </w:pPr>
            <w:r>
              <w:t xml:space="preserve">        </w:t>
            </w:r>
            <w:r w:rsidR="00581D18">
              <w:t>Windows, Linux (Ubuntu)</w:t>
            </w:r>
          </w:p>
          <w:p w:rsidR="00581D18" w:rsidRDefault="00581D18" w:rsidP="00581D18">
            <w:pPr>
              <w:pStyle w:val="ResumeText"/>
            </w:pPr>
            <w:r>
              <w:t>Database System:</w:t>
            </w:r>
          </w:p>
          <w:p w:rsidR="00581D18" w:rsidRDefault="00581D18" w:rsidP="00581D18">
            <w:pPr>
              <w:pStyle w:val="ResumeText"/>
              <w:rPr>
                <w:rFonts w:eastAsia="MS Mincho"/>
              </w:rPr>
            </w:pPr>
            <w:r>
              <w:rPr>
                <w:rFonts w:eastAsia="MS Mincho" w:hint="eastAsia"/>
              </w:rPr>
              <w:t xml:space="preserve">        SQL S</w:t>
            </w:r>
            <w:r>
              <w:rPr>
                <w:rFonts w:eastAsia="MS Mincho"/>
              </w:rPr>
              <w:t>erver, SQLite (Android)</w:t>
            </w:r>
          </w:p>
          <w:p w:rsidR="00581D18" w:rsidRPr="00581D18" w:rsidRDefault="00423FF0" w:rsidP="00581D18">
            <w:pPr>
              <w:pStyle w:val="ResumeText"/>
              <w:rPr>
                <w:lang w:eastAsia="zh-CN"/>
              </w:rPr>
            </w:pPr>
            <w:r>
              <w:rPr>
                <w:rFonts w:eastAsia="MS Mincho"/>
              </w:rPr>
              <w:t>Personal</w:t>
            </w:r>
            <w:r w:rsidR="00581D18">
              <w:rPr>
                <w:rFonts w:eastAsia="MS Mincho"/>
              </w:rPr>
              <w:t xml:space="preserve"> Abilities:</w:t>
            </w:r>
          </w:p>
          <w:p w:rsidR="00581D18" w:rsidRDefault="0024264E" w:rsidP="00581D18">
            <w:pPr>
              <w:pStyle w:val="ResumeText"/>
              <w:ind w:firstLineChars="200" w:firstLine="400"/>
            </w:pPr>
            <w:r>
              <w:t>Strong communication ability</w:t>
            </w:r>
          </w:p>
          <w:p w:rsidR="0024264E" w:rsidRDefault="0024264E" w:rsidP="00581D18">
            <w:pPr>
              <w:pStyle w:val="ResumeText"/>
              <w:ind w:firstLineChars="200" w:firstLine="400"/>
            </w:pPr>
            <w:r>
              <w:t>Strong Self-motivated and a fast learner</w:t>
            </w:r>
          </w:p>
          <w:p w:rsidR="0024264E" w:rsidRDefault="0024264E" w:rsidP="00581D18">
            <w:pPr>
              <w:pStyle w:val="ResumeText"/>
              <w:ind w:firstLineChars="200" w:firstLine="400"/>
            </w:pPr>
            <w:r>
              <w:t>Ability to work individual and teamwork</w:t>
            </w:r>
          </w:p>
        </w:tc>
      </w:tr>
      <w:tr w:rsidR="002C42BC">
        <w:tc>
          <w:tcPr>
            <w:tcW w:w="1778" w:type="dxa"/>
          </w:tcPr>
          <w:p w:rsidR="002C42BC" w:rsidRDefault="00C942CD">
            <w:pPr>
              <w:pStyle w:val="1"/>
            </w:pPr>
            <w:r>
              <w:t xml:space="preserve">RELEVANT </w:t>
            </w:r>
            <w:r w:rsidR="00414819"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id w:val="1436861535"/>
              <w15:color w:val="C0C0C0"/>
              <w15:repeatingSection/>
            </w:sdtPr>
            <w:sdtEndPr/>
            <w:sdtContent>
              <w:sdt>
                <w:sdtPr>
                  <w:id w:val="-513455036"/>
                  <w:placeholder>
                    <w:docPart w:val="A9C584EAFA964639AE0DE51800DA36CE"/>
                  </w:placeholder>
                  <w:temporary/>
                  <w15:appearance w15:val="hidden"/>
                </w:sdtPr>
                <w:sdtEndPr/>
                <w:sdtContent>
                  <w:sdt>
                    <w:sdtPr>
                      <w:rPr>
                        <w:bCs/>
                        <w:caps/>
                      </w:rPr>
                      <w:id w:val="221802691"/>
                      <w:placeholder>
                        <w:docPart w:val="7AA0CD81B2A84498883E45748D060558"/>
                      </w:placeholder>
                      <w15:color w:val="C0C0C0"/>
                      <w15:repeatingSectionItem/>
                    </w:sdtPr>
                    <w:sdtEndPr>
                      <w:rPr>
                        <w:bCs w:val="0"/>
                        <w:caps w:val="0"/>
                      </w:rPr>
                    </w:sdtEndPr>
                    <w:sdtContent>
                      <w:p w:rsidR="00C942CD" w:rsidRPr="00F93902" w:rsidRDefault="00C942CD" w:rsidP="00CD5805">
                        <w:pPr>
                          <w:spacing w:line="240" w:lineRule="auto"/>
                          <w:rPr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w:pPr>
                        <w:r w:rsidRPr="000426AD">
                          <w:rPr>
                            <w:b/>
                            <w:bCs/>
                            <w:i/>
                            <w:caps/>
                            <w:sz w:val="28"/>
                            <w:szCs w:val="28"/>
                          </w:rPr>
                          <w:t>mobile programming:</w:t>
                        </w:r>
                      </w:p>
                      <w:p w:rsidR="00CD5805" w:rsidRPr="00CD5805" w:rsidRDefault="00CD5805" w:rsidP="00CD5805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CD5805">
                          <w:rPr>
                            <w:b/>
                          </w:rPr>
                          <w:t>Creativity Mobile Programming Competition of Guangdong Province</w:t>
                        </w:r>
                        <w:r w:rsidR="008E514B">
                          <w:rPr>
                            <w:b/>
                          </w:rPr>
                          <w:t>, 2011</w:t>
                        </w:r>
                      </w:p>
                      <w:p w:rsidR="00CD5805" w:rsidRPr="00CD5805" w:rsidRDefault="00CD5805" w:rsidP="00C942CD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CD5805">
                          <w:rPr>
                            <w:b/>
                          </w:rPr>
                          <w:t>Third Class Prize</w:t>
                        </w:r>
                      </w:p>
                      <w:p w:rsidR="00C942CD" w:rsidRDefault="00CD5805" w:rsidP="00CD5805">
                        <w:pPr>
                          <w:spacing w:line="240" w:lineRule="auto"/>
                        </w:pPr>
                        <w:r>
                          <w:t>Project</w:t>
                        </w:r>
                        <w:r w:rsidR="00C942CD">
                          <w:t xml:space="preserve"> Description</w:t>
                        </w:r>
                        <w:r>
                          <w:t xml:space="preserve">: </w:t>
                        </w:r>
                        <w:r w:rsidR="00420E6F">
                          <w:t>Lead a team with 3 developers creating a</w:t>
                        </w:r>
                        <w:r w:rsidR="002634A0">
                          <w:t xml:space="preserve"> chatting</w:t>
                        </w:r>
                        <w:r>
                          <w:t xml:space="preserve"> app on Android Phone wit</w:t>
                        </w:r>
                        <w:r w:rsidR="00C942CD">
                          <w:t>h IPMSG protocol which can send and receive messages or</w:t>
                        </w:r>
                        <w:r>
                          <w:t xml:space="preserve"> file</w:t>
                        </w:r>
                        <w:r w:rsidR="00C942CD">
                          <w:t>s</w:t>
                        </w:r>
                        <w:r>
                          <w:t xml:space="preserve"> between phone and laptop or two phones</w:t>
                        </w:r>
                        <w:r w:rsidR="00280A17">
                          <w:t xml:space="preserve"> in same network</w:t>
                        </w:r>
                        <w:r>
                          <w:t>.</w:t>
                        </w:r>
                      </w:p>
                      <w:p w:rsidR="005F2006" w:rsidRPr="000E33BB" w:rsidRDefault="008C436C" w:rsidP="00CD5805">
                        <w:pPr>
                          <w:spacing w:line="240" w:lineRule="auto"/>
                          <w:rPr>
                            <w:rFonts w:eastAsia="MS Mincho"/>
                            <w:b/>
                          </w:rPr>
                        </w:pPr>
                        <w:r w:rsidRPr="000E33BB">
                          <w:rPr>
                            <w:rFonts w:eastAsia="MS Mincho" w:hint="eastAsia"/>
                            <w:b/>
                          </w:rPr>
                          <w:t>Mobile</w:t>
                        </w:r>
                        <w:r w:rsidR="005F2006" w:rsidRPr="000E33BB">
                          <w:rPr>
                            <w:rFonts w:eastAsia="MS Mincho"/>
                            <w:b/>
                          </w:rPr>
                          <w:t xml:space="preserve"> Application Project Design, 2012</w:t>
                        </w:r>
                      </w:p>
                      <w:p w:rsidR="002C42BC" w:rsidRDefault="005F2006" w:rsidP="00CD5805">
                        <w:pPr>
                          <w:spacing w:line="240" w:lineRule="auto"/>
                          <w:rPr>
                            <w:lang w:eastAsia="zh-CN"/>
                          </w:rPr>
                        </w:pPr>
                        <w:r>
                          <w:rPr>
                            <w:rFonts w:eastAsia="MS Mincho" w:hint="eastAsia"/>
                          </w:rPr>
                          <w:t xml:space="preserve">Project Description: </w:t>
                        </w:r>
                        <w:r>
                          <w:rPr>
                            <w:rFonts w:eastAsia="MS Mincho"/>
                          </w:rPr>
                          <w:t>Th</w:t>
                        </w:r>
                        <w:r w:rsidR="008E479C">
                          <w:rPr>
                            <w:rFonts w:eastAsia="MS Mincho"/>
                          </w:rPr>
                          <w:t>e Google M</w:t>
                        </w:r>
                        <w:r>
                          <w:rPr>
                            <w:rFonts w:eastAsia="MS Mincho"/>
                          </w:rPr>
                          <w:t>ap appl</w:t>
                        </w:r>
                        <w:r w:rsidR="00A90D1E">
                          <w:rPr>
                            <w:rFonts w:eastAsia="MS Mincho"/>
                          </w:rPr>
                          <w:t>ication</w:t>
                        </w:r>
                        <w:r w:rsidR="00AC6EE2">
                          <w:rPr>
                            <w:rFonts w:eastAsia="MS Mincho"/>
                          </w:rPr>
                          <w:t xml:space="preserve"> for Android. The features of this app include self-localization, the map mode setting,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lang w:eastAsia="zh-CN"/>
                          </w:rPr>
                          <w:t xml:space="preserve">route planning, </w:t>
                        </w:r>
                        <w:r w:rsidR="008E479C">
                          <w:rPr>
                            <w:lang w:eastAsia="zh-CN"/>
                          </w:rPr>
                          <w:t xml:space="preserve">getting whether message </w:t>
                        </w:r>
                        <w:r>
                          <w:rPr>
                            <w:lang w:eastAsia="zh-CN"/>
                          </w:rPr>
                          <w:t xml:space="preserve">and </w:t>
                        </w:r>
                        <w:r w:rsidR="008E479C">
                          <w:rPr>
                            <w:lang w:eastAsia="zh-CN"/>
                          </w:rPr>
                          <w:t>some other features with Google Map API.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bCs/>
                    <w:caps/>
                  </w:rPr>
                  <w:id w:val="-1273548374"/>
                  <w:placeholder>
                    <w:docPart w:val="6E505A9BF40D42E9B9F52E893947BDFF"/>
                  </w:placeholder>
                  <w15:color w:val="C0C0C0"/>
                  <w15:repeatingSectionItem/>
                </w:sdtPr>
                <w:sdtEndPr>
                  <w:rPr>
                    <w:bCs w:val="0"/>
                    <w:caps w:val="0"/>
                  </w:rPr>
                </w:sdtEndPr>
                <w:sdtContent>
                  <w:p w:rsidR="00C942CD" w:rsidRPr="000426AD" w:rsidRDefault="00C942CD" w:rsidP="00CD5805">
                    <w:pPr>
                      <w:spacing w:line="240" w:lineRule="auto"/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</w:pPr>
                    <w:r w:rsidRPr="000426AD"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  <w:t>WEB programming:</w:t>
                    </w:r>
                  </w:p>
                  <w:p w:rsidR="00284471" w:rsidRDefault="00284471" w:rsidP="00CD5805">
                    <w:pPr>
                      <w:spacing w:line="240" w:lineRule="auto"/>
                      <w:rPr>
                        <w:b/>
                      </w:rPr>
                    </w:pPr>
                    <w:r w:rsidRPr="00284471">
                      <w:rPr>
                        <w:b/>
                      </w:rPr>
                      <w:t>Database Project Design, 2011</w:t>
                    </w:r>
                  </w:p>
                  <w:p w:rsidR="00284471" w:rsidRPr="00284471" w:rsidRDefault="00284471" w:rsidP="00CD5805">
                    <w:pPr>
                      <w:spacing w:line="240" w:lineRule="auto"/>
                      <w:rPr>
                        <w:lang w:eastAsia="zh-CN"/>
                      </w:rPr>
                    </w:pPr>
                    <w:r>
                      <w:t>Project Description: Lead a team with 2 developers creating a web of realizing a simple student hostel management system with SQL Server database.</w:t>
                    </w:r>
                  </w:p>
                  <w:p w:rsidR="009D2C82" w:rsidRPr="00420F52" w:rsidRDefault="00420F52" w:rsidP="00CD5805">
                    <w:pPr>
                      <w:spacing w:line="240" w:lineRule="auto"/>
                      <w:rPr>
                        <w:b/>
                      </w:rPr>
                    </w:pPr>
                    <w:r w:rsidRPr="00420F52">
                      <w:rPr>
                        <w:b/>
                      </w:rPr>
                      <w:t>Game Pattern Project</w:t>
                    </w:r>
                    <w:r w:rsidR="00284471" w:rsidRPr="00420F52">
                      <w:rPr>
                        <w:b/>
                      </w:rPr>
                      <w:t xml:space="preserve"> Design</w:t>
                    </w:r>
                    <w:r w:rsidRPr="00420F52">
                      <w:rPr>
                        <w:b/>
                      </w:rPr>
                      <w:t>, 2013</w:t>
                    </w:r>
                  </w:p>
                  <w:p w:rsidR="00C942CD" w:rsidRPr="00420E6F" w:rsidRDefault="009D2C82" w:rsidP="00CD5805">
                    <w:pPr>
                      <w:spacing w:line="240" w:lineRule="auto"/>
                      <w:rPr>
                        <w:rFonts w:eastAsia="MS Mincho"/>
                      </w:rPr>
                    </w:pPr>
                    <w:r>
                      <w:t xml:space="preserve">Project Description: </w:t>
                    </w:r>
                    <w:r w:rsidR="00420F52">
                      <w:t>A web matching game based on Kine</w:t>
                    </w:r>
                    <w:r w:rsidR="007C2CB6">
                      <w:t>ticJS HTML5 Canvas Framework with</w:t>
                    </w:r>
                    <w:r w:rsidR="00420F52">
                      <w:t xml:space="preserve"> jQuery and a flash shooting game based on Action Script 3.0.</w:t>
                    </w:r>
                  </w:p>
                </w:sdtContent>
              </w:sdt>
              <w:sdt>
                <w:sdtPr>
                  <w:rPr>
                    <w:bCs/>
                    <w:caps/>
                  </w:rPr>
                  <w:id w:val="1903643772"/>
                  <w:placeholder>
                    <w:docPart w:val="DBF5F64FEFC34F26903C09C440B7B57F"/>
                  </w:placeholder>
                  <w15:color w:val="C0C0C0"/>
                  <w15:repeatingSectionItem/>
                </w:sdtPr>
                <w:sdtEndPr>
                  <w:rPr>
                    <w:bCs w:val="0"/>
                    <w:caps w:val="0"/>
                  </w:rPr>
                </w:sdtEndPr>
                <w:sdtContent>
                  <w:p w:rsidR="00284471" w:rsidRPr="000426AD" w:rsidRDefault="00284471" w:rsidP="00CD5805">
                    <w:pPr>
                      <w:spacing w:line="240" w:lineRule="auto"/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</w:pPr>
                    <w:r w:rsidRPr="000426AD">
                      <w:rPr>
                        <w:b/>
                        <w:bCs/>
                        <w:i/>
                        <w:caps/>
                        <w:sz w:val="28"/>
                        <w:szCs w:val="28"/>
                      </w:rPr>
                      <w:t>Other programming:</w:t>
                    </w:r>
                  </w:p>
                  <w:p w:rsidR="00284471" w:rsidRDefault="00284471" w:rsidP="00CD580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Java Project Design, 2009</w:t>
                    </w:r>
                  </w:p>
                  <w:p w:rsidR="00284471" w:rsidRPr="00284471" w:rsidRDefault="00284471" w:rsidP="00CD5805">
                    <w:pPr>
                      <w:spacing w:line="240" w:lineRule="auto"/>
                      <w:rPr>
                        <w:lang w:eastAsia="zh-CN"/>
                      </w:rPr>
                    </w:pPr>
                    <w:r>
                      <w:t>Project Description: Lead a team with 2 developers creating a lightweight java application of salary management system with SQL Server database.</w:t>
                    </w:r>
                  </w:p>
                  <w:p w:rsidR="00284471" w:rsidRPr="00420F52" w:rsidRDefault="00A63B79" w:rsidP="00CD580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Computer Graphic</w:t>
                    </w:r>
                    <w:r w:rsidR="00284471" w:rsidRPr="00420F52">
                      <w:rPr>
                        <w:b/>
                      </w:rPr>
                      <w:t xml:space="preserve"> Project Design, 2013</w:t>
                    </w:r>
                  </w:p>
                  <w:p w:rsidR="000A731E" w:rsidRPr="00621E86" w:rsidRDefault="00284471" w:rsidP="00621E86">
                    <w:pPr>
                      <w:spacing w:line="240" w:lineRule="auto"/>
                      <w:rPr>
                        <w:rFonts w:eastAsia="MS Mincho"/>
                      </w:rPr>
                    </w:pPr>
                    <w:r>
                      <w:t xml:space="preserve">Project Description: </w:t>
                    </w:r>
                    <w:r w:rsidR="00A63B79">
                      <w:t>A simple OpenGL 3D catching ga</w:t>
                    </w:r>
                    <w:r w:rsidR="00926E66">
                      <w:t>me of two spheres with</w:t>
                    </w:r>
                    <w:r w:rsidR="00651D8A">
                      <w:t xml:space="preserve"> lighting</w:t>
                    </w:r>
                    <w:r w:rsidR="00A63B79">
                      <w:t xml:space="preserve"> effect</w:t>
                    </w:r>
                    <w:r w:rsidR="009C5B6A">
                      <w:rPr>
                        <w:lang w:eastAsia="zh-CN"/>
                      </w:rPr>
                      <w:t>s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17696589"/>
                  <w:placeholder>
                    <w:docPart w:val="D543490DB60B42B4896A576ABD87B688"/>
                  </w:placeholder>
                  <w15:color w:val="C0C0C0"/>
                  <w15:repeatingSectionItem/>
                </w:sdtPr>
                <w:sdtEndPr/>
                <w:sdtContent>
                  <w:p w:rsidR="000426AD" w:rsidRPr="000426AD" w:rsidRDefault="000426AD" w:rsidP="000A731E">
                    <w:pPr>
                      <w:pStyle w:val="2"/>
                      <w:rPr>
                        <w:rFonts w:asciiTheme="minorHAnsi" w:eastAsiaTheme="minorEastAsia" w:hAnsiTheme="minorHAnsi" w:cstheme="minorBidi"/>
                        <w:bCs w:val="0"/>
                        <w:i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</w:pPr>
                    <w:r w:rsidRPr="000426AD">
                      <w:rPr>
                        <w:rFonts w:asciiTheme="minorHAnsi" w:eastAsiaTheme="minorEastAsia" w:hAnsiTheme="minorHAnsi" w:cstheme="minorBidi"/>
                        <w:bCs w:val="0"/>
                        <w:i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>QUALIFICATIONS:</w:t>
                    </w:r>
                  </w:p>
                  <w:p w:rsidR="000A731E" w:rsidRDefault="000A731E" w:rsidP="000A731E">
                    <w:pPr>
                      <w:pStyle w:val="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The Sun Certified Java Programmer (SCJP) Certification</w:t>
                    </w:r>
                  </w:p>
                  <w:p w:rsidR="002C42BC" w:rsidRPr="000426AD" w:rsidRDefault="000A731E">
                    <w:pPr>
                      <w:rPr>
                        <w:b/>
                      </w:rPr>
                    </w:pPr>
                    <w:r w:rsidRPr="000A731E">
                      <w:rPr>
                        <w:b/>
                      </w:rPr>
                      <w:t>September, 2009.</w:t>
                    </w:r>
                  </w:p>
                </w:sdtContent>
              </w:sdt>
            </w:sdtContent>
          </w:sdt>
        </w:tc>
      </w:tr>
      <w:tr w:rsidR="00377221">
        <w:tc>
          <w:tcPr>
            <w:tcW w:w="1778" w:type="dxa"/>
          </w:tcPr>
          <w:p w:rsidR="00377221" w:rsidRPr="00377221" w:rsidRDefault="00377221" w:rsidP="00377221">
            <w:pPr>
              <w:pStyle w:val="1"/>
              <w:wordWrap w:val="0"/>
              <w:rPr>
                <w:rFonts w:eastAsia="MS Mincho"/>
              </w:rPr>
            </w:pPr>
            <w:r>
              <w:rPr>
                <w:rFonts w:eastAsia="MS Mincho" w:hint="eastAsia"/>
              </w:rPr>
              <w:lastRenderedPageBreak/>
              <w:t xml:space="preserve">work </w:t>
            </w:r>
            <w:r>
              <w:rPr>
                <w:rFonts w:eastAsia="MS Mincho"/>
              </w:rPr>
              <w:t>experience</w:t>
            </w:r>
          </w:p>
        </w:tc>
        <w:tc>
          <w:tcPr>
            <w:tcW w:w="472" w:type="dxa"/>
          </w:tcPr>
          <w:p w:rsidR="00377221" w:rsidRDefault="00377221"/>
        </w:tc>
        <w:tc>
          <w:tcPr>
            <w:tcW w:w="7830" w:type="dxa"/>
          </w:tcPr>
          <w:p w:rsidR="00621E86" w:rsidRPr="008E514B" w:rsidRDefault="00621E86" w:rsidP="00621E86">
            <w:pPr>
              <w:pStyle w:val="2"/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</w:pPr>
            <w:r w:rsidRPr="008E514B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Website Maintenance assistant, Shanxi Department of China Mobile Company.</w:t>
            </w:r>
          </w:p>
          <w:p w:rsidR="00621E86" w:rsidRDefault="00621E86" w:rsidP="00621E86">
            <w:pPr>
              <w:pStyle w:val="2"/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</w:pPr>
            <w:r w:rsidRPr="008E514B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July 15 - August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 xml:space="preserve"> 20, 2011.</w:t>
            </w:r>
          </w:p>
          <w:p w:rsidR="00377221" w:rsidRPr="00373C60" w:rsidRDefault="00621E86" w:rsidP="00373C60">
            <w:r>
              <w:t xml:space="preserve">Job Description: </w:t>
            </w:r>
            <w:r w:rsidR="00204638">
              <w:t xml:space="preserve">A practical job of </w:t>
            </w:r>
            <w:r>
              <w:t>updating website mat</w:t>
            </w:r>
            <w:r w:rsidR="00C616D9">
              <w:t>erials and testing new features</w:t>
            </w:r>
            <w:r>
              <w:t>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AA0CD81B2A84498883E45748D060558"/>
                  </w:placeholder>
                  <w15:repeatingSectionItem/>
                </w:sdtPr>
                <w:sdtEndPr/>
                <w:sdtContent>
                  <w:p w:rsidR="000A731E" w:rsidRPr="000A731E" w:rsidRDefault="000A731E" w:rsidP="000A731E">
                    <w:pPr>
                      <w:pStyle w:val="2"/>
                    </w:pPr>
                    <w:r>
                      <w:t>LAKEhead university, thunder bay, on</w:t>
                    </w:r>
                    <w:r w:rsidR="00272DB9">
                      <w:t>, Canada</w:t>
                    </w:r>
                  </w:p>
                  <w:p w:rsidR="000A731E" w:rsidRDefault="00135042" w:rsidP="000A731E">
                    <w:pPr>
                      <w:spacing w:line="240" w:lineRule="auto"/>
                    </w:pPr>
                    <w:r>
                      <w:t>Master Degree</w:t>
                    </w:r>
                    <w:r w:rsidR="000A731E">
                      <w:t>, Computer Science, 2013.1 – present.</w:t>
                    </w:r>
                  </w:p>
                  <w:p w:rsidR="000A731E" w:rsidRDefault="00F35E8F" w:rsidP="000A731E">
                    <w:pPr>
                      <w:spacing w:line="240" w:lineRule="auto"/>
                    </w:pPr>
                    <w:r>
                      <w:t>Average GPA 90</w:t>
                    </w:r>
                    <w:bookmarkStart w:id="0" w:name="_GoBack"/>
                    <w:bookmarkEnd w:id="0"/>
                    <w:r w:rsidR="000A731E">
                      <w:t>/100.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24324205"/>
                  <w:placeholder>
                    <w:docPart w:val="844E88F4FF7F475FAD89328AC0715E54"/>
                  </w:placeholder>
                  <w15:repeatingSectionItem/>
                </w:sdtPr>
                <w:sdtEndPr/>
                <w:sdtContent>
                  <w:p w:rsidR="000A731E" w:rsidRPr="000A731E" w:rsidRDefault="00B2601E" w:rsidP="000A731E">
                    <w:pPr>
                      <w:pStyle w:val="2"/>
                    </w:pPr>
                    <w:r>
                      <w:t xml:space="preserve">zhuhai college of </w:t>
                    </w:r>
                    <w:r w:rsidR="000A731E">
                      <w:t>JILIN university, ZHUHAI, GUANGDONG, CHINA</w:t>
                    </w:r>
                  </w:p>
                  <w:p w:rsidR="000A731E" w:rsidRDefault="00135042" w:rsidP="000A731E">
                    <w:pPr>
                      <w:spacing w:line="240" w:lineRule="auto"/>
                    </w:pPr>
                    <w:r>
                      <w:t>Bachelor Degree</w:t>
                    </w:r>
                    <w:r w:rsidR="000A731E">
                      <w:t>, Computer Science, 2008.9 – 2012.6.</w:t>
                    </w:r>
                  </w:p>
                  <w:p w:rsidR="002C42BC" w:rsidRDefault="000A731E" w:rsidP="000A731E">
                    <w:pPr>
                      <w:spacing w:line="240" w:lineRule="auto"/>
                    </w:pPr>
                    <w:r>
                      <w:t>Average GPA 81/100.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1449CA" w:rsidP="001449CA">
            <w:pPr>
              <w:pStyle w:val="ResumeText"/>
            </w:pPr>
            <w:r>
              <w:t xml:space="preserve">Leader in Ping Pang organization and English communication organization of </w:t>
            </w:r>
            <w:r w:rsidR="009C7E47">
              <w:t>Zhuhai</w:t>
            </w:r>
            <w:r w:rsidR="00B2601E">
              <w:t xml:space="preserve"> College of </w:t>
            </w:r>
            <w:r w:rsidR="009C7E47">
              <w:t>Jilin</w:t>
            </w:r>
            <w:r>
              <w:t xml:space="preserve"> University.</w:t>
            </w:r>
          </w:p>
          <w:p w:rsidR="00135042" w:rsidRDefault="00135042" w:rsidP="001449CA">
            <w:pPr>
              <w:pStyle w:val="ResumeText"/>
            </w:pPr>
            <w:r>
              <w:t>Leader in Computer Science organization in second foreign language hi</w:t>
            </w:r>
            <w:r w:rsidR="009C7E47">
              <w:t>gh school of Taiyuan</w:t>
            </w:r>
            <w:r>
              <w:t>.</w:t>
            </w:r>
          </w:p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17B" w:rsidRDefault="0003517B">
      <w:pPr>
        <w:spacing w:before="0" w:after="0" w:line="240" w:lineRule="auto"/>
      </w:pPr>
      <w:r>
        <w:separator/>
      </w:r>
    </w:p>
  </w:endnote>
  <w:endnote w:type="continuationSeparator" w:id="0">
    <w:p w:rsidR="0003517B" w:rsidRDefault="000351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a4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5E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17B" w:rsidRDefault="0003517B">
      <w:pPr>
        <w:spacing w:before="0" w:after="0" w:line="240" w:lineRule="auto"/>
      </w:pPr>
      <w:r>
        <w:separator/>
      </w:r>
    </w:p>
  </w:footnote>
  <w:footnote w:type="continuationSeparator" w:id="0">
    <w:p w:rsidR="0003517B" w:rsidRDefault="000351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EE"/>
    <w:rsid w:val="0003517B"/>
    <w:rsid w:val="000426AD"/>
    <w:rsid w:val="0005028C"/>
    <w:rsid w:val="00052DE1"/>
    <w:rsid w:val="00063EEE"/>
    <w:rsid w:val="0007674B"/>
    <w:rsid w:val="000A731E"/>
    <w:rsid w:val="000E33BB"/>
    <w:rsid w:val="001220D4"/>
    <w:rsid w:val="00135042"/>
    <w:rsid w:val="00142773"/>
    <w:rsid w:val="001449CA"/>
    <w:rsid w:val="00204638"/>
    <w:rsid w:val="0024264E"/>
    <w:rsid w:val="00244820"/>
    <w:rsid w:val="002634A0"/>
    <w:rsid w:val="00272DB9"/>
    <w:rsid w:val="00280A17"/>
    <w:rsid w:val="00284471"/>
    <w:rsid w:val="002C42BC"/>
    <w:rsid w:val="002D3C7C"/>
    <w:rsid w:val="002E3085"/>
    <w:rsid w:val="00326D78"/>
    <w:rsid w:val="00341B1A"/>
    <w:rsid w:val="0037256D"/>
    <w:rsid w:val="003732BA"/>
    <w:rsid w:val="00373C60"/>
    <w:rsid w:val="00377221"/>
    <w:rsid w:val="003B5372"/>
    <w:rsid w:val="00414819"/>
    <w:rsid w:val="00420E6F"/>
    <w:rsid w:val="00420F52"/>
    <w:rsid w:val="00423FF0"/>
    <w:rsid w:val="00463E2F"/>
    <w:rsid w:val="00493402"/>
    <w:rsid w:val="004F56A4"/>
    <w:rsid w:val="005731CD"/>
    <w:rsid w:val="00581D18"/>
    <w:rsid w:val="005F2006"/>
    <w:rsid w:val="00621E86"/>
    <w:rsid w:val="00651D8A"/>
    <w:rsid w:val="006D2661"/>
    <w:rsid w:val="00713BEA"/>
    <w:rsid w:val="007226B9"/>
    <w:rsid w:val="007C2CB6"/>
    <w:rsid w:val="007D258C"/>
    <w:rsid w:val="008919BA"/>
    <w:rsid w:val="008B376B"/>
    <w:rsid w:val="008C436C"/>
    <w:rsid w:val="008E479C"/>
    <w:rsid w:val="008E514B"/>
    <w:rsid w:val="008F6D65"/>
    <w:rsid w:val="00926E66"/>
    <w:rsid w:val="00940DFB"/>
    <w:rsid w:val="009C5B6A"/>
    <w:rsid w:val="009C7E47"/>
    <w:rsid w:val="009D2C82"/>
    <w:rsid w:val="00A63B79"/>
    <w:rsid w:val="00A90D1E"/>
    <w:rsid w:val="00A93F03"/>
    <w:rsid w:val="00AC6EE2"/>
    <w:rsid w:val="00B2601E"/>
    <w:rsid w:val="00C616D9"/>
    <w:rsid w:val="00C942CD"/>
    <w:rsid w:val="00CD5805"/>
    <w:rsid w:val="00D43F5D"/>
    <w:rsid w:val="00D641D3"/>
    <w:rsid w:val="00D65E81"/>
    <w:rsid w:val="00E30888"/>
    <w:rsid w:val="00F35E8F"/>
    <w:rsid w:val="00F93902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25750-46B5-4ED1-9B7A-5A3D7B8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7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7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8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8"/>
    <w:uiPriority w:val="8"/>
    <w:rPr>
      <w:kern w:val="20"/>
    </w:rPr>
  </w:style>
  <w:style w:type="paragraph" w:styleId="a9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9"/>
    <w:uiPriority w:val="8"/>
    <w:rPr>
      <w:kern w:val="20"/>
    </w:rPr>
  </w:style>
  <w:style w:type="paragraph" w:styleId="aa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a"/>
    <w:uiPriority w:val="8"/>
    <w:rPr>
      <w:b/>
      <w:bCs/>
      <w:kern w:val="20"/>
    </w:rPr>
  </w:style>
  <w:style w:type="character" w:styleId="ab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MENG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0CE2DC61D440E19780971ADF8C1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83116-8C3D-4402-B149-19C75CA5D0BA}"/>
      </w:docPartPr>
      <w:docPartBody>
        <w:p w:rsidR="00344593" w:rsidRDefault="004D1978">
          <w:pPr>
            <w:pStyle w:val="230CE2DC61D440E19780971ADF8C11AF"/>
          </w:pPr>
          <w:r>
            <w:t>[Street Address]</w:t>
          </w:r>
        </w:p>
      </w:docPartBody>
    </w:docPart>
    <w:docPart>
      <w:docPartPr>
        <w:name w:val="9941BA49BD5F42C8A64206FD099D8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C9BB-539D-43E4-BC7C-44799B09A574}"/>
      </w:docPartPr>
      <w:docPartBody>
        <w:p w:rsidR="00344593" w:rsidRDefault="004D1978">
          <w:pPr>
            <w:pStyle w:val="9941BA49BD5F42C8A64206FD099D8713"/>
          </w:pPr>
          <w:r>
            <w:t>[City, ST ZIP Code]</w:t>
          </w:r>
        </w:p>
      </w:docPartBody>
    </w:docPart>
    <w:docPart>
      <w:docPartPr>
        <w:name w:val="99F4CD0D0A1B45A4B3CFF354048D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4DBDA-0079-41A7-A5A2-BAA84D2CEDA5}"/>
      </w:docPartPr>
      <w:docPartBody>
        <w:p w:rsidR="00344593" w:rsidRDefault="004D1978">
          <w:pPr>
            <w:pStyle w:val="99F4CD0D0A1B45A4B3CFF354048D540F"/>
          </w:pPr>
          <w:r>
            <w:t>[Telephone]</w:t>
          </w:r>
        </w:p>
      </w:docPartBody>
    </w:docPart>
    <w:docPart>
      <w:docPartPr>
        <w:name w:val="3F924C3964634D3D860146E814B58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CA1A-BD3E-4444-96E5-D5A602E188D2}"/>
      </w:docPartPr>
      <w:docPartBody>
        <w:p w:rsidR="00344593" w:rsidRDefault="004D1978">
          <w:pPr>
            <w:pStyle w:val="3F924C3964634D3D860146E814B586D0"/>
          </w:pPr>
          <w:r>
            <w:rPr>
              <w:rStyle w:val="a3"/>
            </w:rPr>
            <w:t>[Email]</w:t>
          </w:r>
        </w:p>
      </w:docPartBody>
    </w:docPart>
    <w:docPart>
      <w:docPartPr>
        <w:name w:val="5F00F7E62A2D4D8898D9BD145BB28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0EFA-89AA-4BDD-8612-E4CC4A7A661C}"/>
      </w:docPartPr>
      <w:docPartBody>
        <w:p w:rsidR="00344593" w:rsidRDefault="004D1978">
          <w:pPr>
            <w:pStyle w:val="5F00F7E62A2D4D8898D9BD145BB28A80"/>
          </w:pPr>
          <w:r>
            <w:t>[Your Name]</w:t>
          </w:r>
        </w:p>
      </w:docPartBody>
    </w:docPart>
    <w:docPart>
      <w:docPartPr>
        <w:name w:val="7AA0CD81B2A84498883E45748D060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1683-4183-40C7-9E7C-730C3B16BC15}"/>
      </w:docPartPr>
      <w:docPartBody>
        <w:p w:rsidR="00344593" w:rsidRDefault="004D1978">
          <w:pPr>
            <w:pStyle w:val="7AA0CD81B2A84498883E45748D060558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C584EAFA964639AE0DE51800DA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387F1-371C-4386-976B-B072E7E0C9C9}"/>
      </w:docPartPr>
      <w:docPartBody>
        <w:p w:rsidR="00344593" w:rsidRDefault="004D1978">
          <w:pPr>
            <w:pStyle w:val="A9C584EAFA964639AE0DE51800DA36CE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D543490DB60B42B4896A576ABD87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DD40-6368-42B6-8D97-93C8D33C165A}"/>
      </w:docPartPr>
      <w:docPartBody>
        <w:p w:rsidR="00E64AFC" w:rsidRDefault="000B3219" w:rsidP="000B3219">
          <w:pPr>
            <w:pStyle w:val="D543490DB60B42B4896A576ABD87B688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4E88F4FF7F475FAD89328AC0715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1ED5-B686-48E1-8781-757887BC2B56}"/>
      </w:docPartPr>
      <w:docPartBody>
        <w:p w:rsidR="00E64AFC" w:rsidRDefault="000B3219" w:rsidP="000B3219">
          <w:pPr>
            <w:pStyle w:val="844E88F4FF7F475FAD89328AC0715E54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505A9BF40D42E9B9F52E893947BD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0985B8-E58D-43DD-B97B-FC4034053C9D}"/>
      </w:docPartPr>
      <w:docPartBody>
        <w:p w:rsidR="00E97B99" w:rsidRDefault="000F219A" w:rsidP="000F219A">
          <w:pPr>
            <w:pStyle w:val="6E505A9BF40D42E9B9F52E893947BDFF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F5F64FEFC34F26903C09C440B7B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185AB2-FD91-4C09-BEAA-5502D4444899}"/>
      </w:docPartPr>
      <w:docPartBody>
        <w:p w:rsidR="00E97B99" w:rsidRDefault="000F219A" w:rsidP="000F219A">
          <w:pPr>
            <w:pStyle w:val="DBF5F64FEFC34F26903C09C440B7B57F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8"/>
    <w:rsid w:val="000B3219"/>
    <w:rsid w:val="000F219A"/>
    <w:rsid w:val="00344593"/>
    <w:rsid w:val="00496567"/>
    <w:rsid w:val="004D1978"/>
    <w:rsid w:val="006B0A4D"/>
    <w:rsid w:val="00730DB4"/>
    <w:rsid w:val="007A363E"/>
    <w:rsid w:val="008A5BEE"/>
    <w:rsid w:val="008D50EB"/>
    <w:rsid w:val="00C33920"/>
    <w:rsid w:val="00E64AFC"/>
    <w:rsid w:val="00E97B99"/>
    <w:rsid w:val="00EB1E27"/>
    <w:rsid w:val="00E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0CE2DC61D440E19780971ADF8C11AF">
    <w:name w:val="230CE2DC61D440E19780971ADF8C11AF"/>
  </w:style>
  <w:style w:type="paragraph" w:customStyle="1" w:styleId="9941BA49BD5F42C8A64206FD099D8713">
    <w:name w:val="9941BA49BD5F42C8A64206FD099D8713"/>
  </w:style>
  <w:style w:type="paragraph" w:customStyle="1" w:styleId="99F4CD0D0A1B45A4B3CFF354048D540F">
    <w:name w:val="99F4CD0D0A1B45A4B3CFF354048D540F"/>
  </w:style>
  <w:style w:type="paragraph" w:customStyle="1" w:styleId="3C5A3C4C0C63418785FC766CA2F09AE1">
    <w:name w:val="3C5A3C4C0C63418785FC766CA2F09AE1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3F924C3964634D3D860146E814B586D0">
    <w:name w:val="3F924C3964634D3D860146E814B586D0"/>
  </w:style>
  <w:style w:type="paragraph" w:customStyle="1" w:styleId="5F00F7E62A2D4D8898D9BD145BB28A80">
    <w:name w:val="5F00F7E62A2D4D8898D9BD145BB28A80"/>
  </w:style>
  <w:style w:type="paragraph" w:customStyle="1" w:styleId="2BE09776166349898E614F0E30959D95">
    <w:name w:val="2BE09776166349898E614F0E30959D95"/>
  </w:style>
  <w:style w:type="paragraph" w:customStyle="1" w:styleId="ResumeText">
    <w:name w:val="Resume Text"/>
    <w:basedOn w:val="a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C15C334E61344F0B8E57F156A0F74FF">
    <w:name w:val="7C15C334E61344F0B8E57F156A0F74FF"/>
  </w:style>
  <w:style w:type="character" w:styleId="a4">
    <w:name w:val="Placeholder Text"/>
    <w:basedOn w:val="a0"/>
    <w:uiPriority w:val="99"/>
    <w:semiHidden/>
    <w:rsid w:val="000F219A"/>
    <w:rPr>
      <w:color w:val="808080"/>
    </w:rPr>
  </w:style>
  <w:style w:type="paragraph" w:customStyle="1" w:styleId="7AA0CD81B2A84498883E45748D060558">
    <w:name w:val="7AA0CD81B2A84498883E45748D060558"/>
  </w:style>
  <w:style w:type="paragraph" w:customStyle="1" w:styleId="DD24F6BEED08402CA4ECCF7E358FED83">
    <w:name w:val="DD24F6BEED08402CA4ECCF7E358FED83"/>
  </w:style>
  <w:style w:type="paragraph" w:customStyle="1" w:styleId="9FB7C89497DD46C48B62F7486815ED5A">
    <w:name w:val="9FB7C89497DD46C48B62F7486815ED5A"/>
  </w:style>
  <w:style w:type="paragraph" w:customStyle="1" w:styleId="A9C584EAFA964639AE0DE51800DA36CE">
    <w:name w:val="A9C584EAFA964639AE0DE51800DA36CE"/>
  </w:style>
  <w:style w:type="paragraph" w:customStyle="1" w:styleId="F75E1A2719F0431BA9909B4C9F4B3818">
    <w:name w:val="F75E1A2719F0431BA9909B4C9F4B3818"/>
  </w:style>
  <w:style w:type="paragraph" w:customStyle="1" w:styleId="62DFE1712842473F9CBE7C82678AAC23">
    <w:name w:val="62DFE1712842473F9CBE7C82678AAC23"/>
  </w:style>
  <w:style w:type="paragraph" w:customStyle="1" w:styleId="03F0C709137148DF84E15E740725CAED">
    <w:name w:val="03F0C709137148DF84E15E740725CAED"/>
  </w:style>
  <w:style w:type="paragraph" w:customStyle="1" w:styleId="4FAE863B567441EB83F45639EDCDD81C">
    <w:name w:val="4FAE863B567441EB83F45639EDCDD81C"/>
  </w:style>
  <w:style w:type="paragraph" w:customStyle="1" w:styleId="FCF76882EBE74427A91297771E6C3F2D">
    <w:name w:val="FCF76882EBE74427A91297771E6C3F2D"/>
  </w:style>
  <w:style w:type="paragraph" w:customStyle="1" w:styleId="5D90557AEC9A428D8D66486144FEE98C">
    <w:name w:val="5D90557AEC9A428D8D66486144FEE98C"/>
  </w:style>
  <w:style w:type="paragraph" w:customStyle="1" w:styleId="159960D1F429479D8E37308F356BBD0A">
    <w:name w:val="159960D1F429479D8E37308F356BBD0A"/>
  </w:style>
  <w:style w:type="paragraph" w:customStyle="1" w:styleId="D543490DB60B42B4896A576ABD87B688">
    <w:name w:val="D543490DB60B42B4896A576ABD87B688"/>
    <w:rsid w:val="000B3219"/>
  </w:style>
  <w:style w:type="paragraph" w:customStyle="1" w:styleId="844E88F4FF7F475FAD89328AC0715E54">
    <w:name w:val="844E88F4FF7F475FAD89328AC0715E54"/>
    <w:rsid w:val="000B3219"/>
  </w:style>
  <w:style w:type="paragraph" w:customStyle="1" w:styleId="DD9EFA1D22E14F799EBC6E18A4296D95">
    <w:name w:val="DD9EFA1D22E14F799EBC6E18A4296D95"/>
    <w:rsid w:val="000B3219"/>
  </w:style>
  <w:style w:type="paragraph" w:customStyle="1" w:styleId="7BE8716A648C4883BA27F8195C247C1E">
    <w:name w:val="7BE8716A648C4883BA27F8195C247C1E"/>
    <w:rsid w:val="000B3219"/>
  </w:style>
  <w:style w:type="paragraph" w:customStyle="1" w:styleId="703B73B1B9CE453B81716A1760FA6A12">
    <w:name w:val="703B73B1B9CE453B81716A1760FA6A12"/>
    <w:rsid w:val="000B3219"/>
  </w:style>
  <w:style w:type="paragraph" w:customStyle="1" w:styleId="05E842992F99405EA063AEFC58F8CF74">
    <w:name w:val="05E842992F99405EA063AEFC58F8CF74"/>
    <w:rsid w:val="000B3219"/>
  </w:style>
  <w:style w:type="paragraph" w:customStyle="1" w:styleId="6BF1926FB2644B29807A1754E075E4DF">
    <w:name w:val="6BF1926FB2644B29807A1754E075E4DF"/>
    <w:rsid w:val="000B3219"/>
  </w:style>
  <w:style w:type="paragraph" w:customStyle="1" w:styleId="56C2D52C0A9A4763BFA2DD44BB70EC74">
    <w:name w:val="56C2D52C0A9A4763BFA2DD44BB70EC74"/>
    <w:rsid w:val="000B3219"/>
  </w:style>
  <w:style w:type="paragraph" w:customStyle="1" w:styleId="B43B5FFC569B4C439D2C95669F8CD2FD">
    <w:name w:val="B43B5FFC569B4C439D2C95669F8CD2FD"/>
    <w:rsid w:val="000B3219"/>
  </w:style>
  <w:style w:type="paragraph" w:customStyle="1" w:styleId="34A9945099FB4FC8B51DFA0CBD4899E1">
    <w:name w:val="34A9945099FB4FC8B51DFA0CBD4899E1"/>
    <w:rsid w:val="000B3219"/>
  </w:style>
  <w:style w:type="paragraph" w:customStyle="1" w:styleId="9829AF71B21940A5922E4FF67DD5AB43">
    <w:name w:val="9829AF71B21940A5922E4FF67DD5AB43"/>
    <w:rsid w:val="000B3219"/>
  </w:style>
  <w:style w:type="paragraph" w:customStyle="1" w:styleId="31D09441DA6B45038161AA5A56A31D6E">
    <w:name w:val="31D09441DA6B45038161AA5A56A31D6E"/>
    <w:rsid w:val="000B3219"/>
  </w:style>
  <w:style w:type="paragraph" w:customStyle="1" w:styleId="18648DA172F7441B924DCF9DE3C3D931">
    <w:name w:val="18648DA172F7441B924DCF9DE3C3D931"/>
    <w:rsid w:val="000B3219"/>
  </w:style>
  <w:style w:type="paragraph" w:customStyle="1" w:styleId="79F2138551184B8C96FAA78E69BD61C0">
    <w:name w:val="79F2138551184B8C96FAA78E69BD61C0"/>
    <w:rsid w:val="000B3219"/>
  </w:style>
  <w:style w:type="paragraph" w:customStyle="1" w:styleId="3CE8DB7422CF4099B7E83B0F1E424745">
    <w:name w:val="3CE8DB7422CF4099B7E83B0F1E424745"/>
    <w:rsid w:val="000B3219"/>
  </w:style>
  <w:style w:type="paragraph" w:customStyle="1" w:styleId="6BE8FAA99F1E41339207311D076119F4">
    <w:name w:val="6BE8FAA99F1E41339207311D076119F4"/>
    <w:rsid w:val="000B3219"/>
  </w:style>
  <w:style w:type="paragraph" w:customStyle="1" w:styleId="8152D4A8C4644E188E8CA5ECCFB29C8A">
    <w:name w:val="8152D4A8C4644E188E8CA5ECCFB29C8A"/>
    <w:rsid w:val="000B3219"/>
  </w:style>
  <w:style w:type="paragraph" w:customStyle="1" w:styleId="8CDB577ECB8044DFAFD715C5E113B388">
    <w:name w:val="8CDB577ECB8044DFAFD715C5E113B388"/>
    <w:rsid w:val="000B3219"/>
  </w:style>
  <w:style w:type="paragraph" w:customStyle="1" w:styleId="E82988088D2C47D6B301B6D633FDD8C6">
    <w:name w:val="E82988088D2C47D6B301B6D633FDD8C6"/>
    <w:rsid w:val="000B3219"/>
  </w:style>
  <w:style w:type="paragraph" w:customStyle="1" w:styleId="18146665980049559805541BDF51C09D">
    <w:name w:val="18146665980049559805541BDF51C09D"/>
    <w:rsid w:val="000B3219"/>
  </w:style>
  <w:style w:type="paragraph" w:customStyle="1" w:styleId="0185A680FCFC4C49A40AF16F5576A71C">
    <w:name w:val="0185A680FCFC4C49A40AF16F5576A71C"/>
    <w:rsid w:val="000B3219"/>
  </w:style>
  <w:style w:type="paragraph" w:customStyle="1" w:styleId="C74B0B5985A04588B0E42859E43F236B">
    <w:name w:val="C74B0B5985A04588B0E42859E43F236B"/>
    <w:rsid w:val="000B3219"/>
  </w:style>
  <w:style w:type="paragraph" w:customStyle="1" w:styleId="4A3FA2D58BE648D7BB60531B669ECE33">
    <w:name w:val="4A3FA2D58BE648D7BB60531B669ECE33"/>
    <w:rsid w:val="000B3219"/>
  </w:style>
  <w:style w:type="paragraph" w:customStyle="1" w:styleId="61DED63D8484462888BC70644BEB0CF4">
    <w:name w:val="61DED63D8484462888BC70644BEB0CF4"/>
    <w:rsid w:val="000B3219"/>
  </w:style>
  <w:style w:type="paragraph" w:customStyle="1" w:styleId="42FC16F95F974F3692B7E218A924859D">
    <w:name w:val="42FC16F95F974F3692B7E218A924859D"/>
    <w:rsid w:val="000B3219"/>
  </w:style>
  <w:style w:type="paragraph" w:customStyle="1" w:styleId="6EB35A6210CF460D8537C9D540FB30D8">
    <w:name w:val="6EB35A6210CF460D8537C9D540FB30D8"/>
    <w:rsid w:val="000B3219"/>
  </w:style>
  <w:style w:type="paragraph" w:customStyle="1" w:styleId="AE0C992C5F7E4A3CB1C9000B47ABF4C1">
    <w:name w:val="AE0C992C5F7E4A3CB1C9000B47ABF4C1"/>
    <w:rsid w:val="000B3219"/>
  </w:style>
  <w:style w:type="paragraph" w:customStyle="1" w:styleId="E68B26D02B9642C4918B97A709B41156">
    <w:name w:val="E68B26D02B9642C4918B97A709B41156"/>
    <w:rsid w:val="000B3219"/>
  </w:style>
  <w:style w:type="paragraph" w:customStyle="1" w:styleId="13B1736DF1FA4A4CAFCACFF560804D70">
    <w:name w:val="13B1736DF1FA4A4CAFCACFF560804D70"/>
    <w:rsid w:val="000B3219"/>
  </w:style>
  <w:style w:type="paragraph" w:customStyle="1" w:styleId="B57DD438D1304BC2A2E7D99C4EFB6E44">
    <w:name w:val="B57DD438D1304BC2A2E7D99C4EFB6E44"/>
    <w:rsid w:val="000B3219"/>
  </w:style>
  <w:style w:type="paragraph" w:customStyle="1" w:styleId="A9F52939089F4B7095561FADC1579B5A">
    <w:name w:val="A9F52939089F4B7095561FADC1579B5A"/>
    <w:rsid w:val="000B3219"/>
  </w:style>
  <w:style w:type="paragraph" w:customStyle="1" w:styleId="37DF0878D9514B2C856390CD1A9EE164">
    <w:name w:val="37DF0878D9514B2C856390CD1A9EE164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05A9BF40D42E9B9F52E893947BDFF">
    <w:name w:val="6E505A9BF40D42E9B9F52E893947BDF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F5F64FEFC34F26903C09C440B7B57F">
    <w:name w:val="DBF5F64FEFC34F26903C09C440B7B57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991803F5D440BDADBB92F8487F614F">
    <w:name w:val="7C991803F5D440BDADBB92F8487F614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633FCFAC00439486E26492B741B848">
    <w:name w:val="FA633FCFAC00439486E26492B741B848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EB33EC7EC74752B370829A4E4367DA">
    <w:name w:val="A7EB33EC7EC74752B370829A4E4367DA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84988521C242E6A5BB310DA8012E03">
    <w:name w:val="B284988521C242E6A5BB310DA8012E03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2F9B1552743CEA9BD4DF5248454AD">
    <w:name w:val="6AE2F9B1552743CEA9BD4DF5248454AD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197945203249E599FDEA72F6029E99">
    <w:name w:val="F2197945203249E599FDEA72F6029E99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19F41132984C5D88BAE331730D143C">
    <w:name w:val="E219F41132984C5D88BAE331730D143C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1687B9698470A870DA43ED4A49E17">
    <w:name w:val="2C31687B9698470A870DA43ED4A49E1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E583BD2A4B482E800C422EE1616BE4">
    <w:name w:val="E4E583BD2A4B482E800C422EE1616BE4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7999E95FF44C21898B5504FDF6C92D">
    <w:name w:val="F27999E95FF44C21898B5504FDF6C92D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BEACA781874BB6A746BBF7DC2FDC07">
    <w:name w:val="34BEACA781874BB6A746BBF7DC2FDC0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4CA46EEC23340FA945ECD80ED436089">
    <w:name w:val="94CA46EEC23340FA945ECD80ED436089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B93426B81B45ED9D63A5526FB6ABE5">
    <w:name w:val="56B93426B81B45ED9D63A5526FB6ABE5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0EAFC5BE4C4005A9E2635E2E362777">
    <w:name w:val="840EAFC5BE4C4005A9E2635E2E36277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7ED0530A834FE2B1E91A5CB8BB6167">
    <w:name w:val="A17ED0530A834FE2B1E91A5CB8BB6167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447EE1C79848268C8656DC098D61D6">
    <w:name w:val="78447EE1C79848268C8656DC098D61D6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9202DE05BF4CF8A62A2A8AF27C0E1F">
    <w:name w:val="C79202DE05BF4CF8A62A2A8AF27C0E1F"/>
    <w:rsid w:val="000F219A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[78 Ruttan St]</CompanyAddress>
  <CompanyPhone>[1(807)621-7094]</CompanyPhone>
  <CompanyFax/>
  <CompanyEmail>[yli11@lakeheadu.ca]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190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YOUMENG LI</dc:creator>
  <cp:keywords/>
  <cp:lastModifiedBy>YOUMENG LI</cp:lastModifiedBy>
  <cp:revision>63</cp:revision>
  <dcterms:created xsi:type="dcterms:W3CDTF">2013-11-24T21:48:00Z</dcterms:created>
  <dcterms:modified xsi:type="dcterms:W3CDTF">2014-01-20T14:45:00Z</dcterms:modified>
  <cp:category>[Thunder Bay, Ontario, P7A5C8]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